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orange candy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orange candy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828"/>
        <w:gridCol w:w="6077"/>
        <w:gridCol w:w="2173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